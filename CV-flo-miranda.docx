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D97C8F" w:rsidP="00141A4C">
      <w:pPr>
        <w:pStyle w:val="Ttulo"/>
      </w:pPr>
      <w:r>
        <w:t>Florencia Miranda Icaza</w:t>
      </w:r>
    </w:p>
    <w:p w:rsidR="00141A4C" w:rsidRPr="008B07B4" w:rsidRDefault="00D97C8F" w:rsidP="00141A4C">
      <w:r>
        <w:t>(+569)95708924</w:t>
      </w:r>
      <w:r w:rsidR="00141A4C">
        <w:rPr>
          <w:lang w:bidi="es-ES"/>
        </w:rPr>
        <w:t> | </w:t>
      </w:r>
      <w:hyperlink r:id="rId8" w:history="1">
        <w:r w:rsidR="008B07B4" w:rsidRPr="009443D2">
          <w:rPr>
            <w:rStyle w:val="Hipervnculo"/>
          </w:rPr>
          <w:t>flo.mirandai@gmail.com|</w:t>
        </w:r>
      </w:hyperlink>
      <w:r w:rsidR="008B07B4">
        <w:t xml:space="preserve"> 06 diciembre 1995</w:t>
      </w:r>
    </w:p>
    <w:sdt>
      <w:sdtPr>
        <w:alias w:val="Educación:"/>
        <w:tag w:val="Educación:"/>
        <w:id w:val="807127995"/>
        <w:placeholder>
          <w:docPart w:val="D9C7169CAC4142D5AD3C7D4779B3BC0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:rsidR="00A17D56" w:rsidRDefault="00A17D56" w:rsidP="00A17D56">
      <w:pPr>
        <w:pStyle w:val="Ttulo2"/>
      </w:pPr>
      <w:r>
        <w:t>2010-2013 | Educación Media</w:t>
      </w:r>
      <w:r>
        <w:rPr>
          <w:lang w:bidi="es-ES"/>
        </w:rPr>
        <w:t>  </w:t>
      </w:r>
      <w:r w:rsidRPr="00D97C8F">
        <w:rPr>
          <w:b w:val="0"/>
          <w:i/>
        </w:rPr>
        <w:t>Colegio Institución Teresiana</w:t>
      </w:r>
    </w:p>
    <w:p w:rsidR="00D03670" w:rsidRPr="00D97C8F" w:rsidRDefault="00D03670" w:rsidP="00D03670">
      <w:pPr>
        <w:pStyle w:val="Ttulo2"/>
        <w:rPr>
          <w:i/>
        </w:rPr>
      </w:pPr>
      <w:r>
        <w:t>2014-</w:t>
      </w:r>
      <w:r>
        <w:rPr>
          <w:lang w:bidi="es-ES"/>
        </w:rPr>
        <w:t> </w:t>
      </w:r>
      <w:r>
        <w:rPr>
          <w:lang w:bidi="es-ES"/>
        </w:rPr>
        <w:tab/>
        <w:t xml:space="preserve">           | </w:t>
      </w:r>
      <w:r>
        <w:rPr>
          <w:lang w:bidi="es-ES"/>
        </w:rPr>
        <w:tab/>
        <w:t>Ingeniería Civil en Computación  </w:t>
      </w:r>
      <w:r w:rsidRPr="00D97C8F">
        <w:rPr>
          <w:b w:val="0"/>
          <w:i/>
        </w:rPr>
        <w:t>Universidad de Chile</w:t>
      </w:r>
    </w:p>
    <w:p w:rsidR="00D03670" w:rsidRDefault="00D03670" w:rsidP="00D03670">
      <w:pPr>
        <w:pStyle w:val="Listaconvietas"/>
        <w:rPr>
          <w:lang w:bidi="es-ES"/>
        </w:rPr>
      </w:pPr>
      <w:r>
        <w:rPr>
          <w:lang w:bidi="es-ES"/>
        </w:rPr>
        <w:t>Año esperado de titulación 2019</w:t>
      </w:r>
      <w:r w:rsidR="00D97C8F">
        <w:rPr>
          <w:lang w:bidi="es-ES"/>
        </w:rPr>
        <w:t> </w:t>
      </w:r>
    </w:p>
    <w:p w:rsidR="006270A9" w:rsidRDefault="00D97C8F">
      <w:pPr>
        <w:pStyle w:val="Ttulo1"/>
      </w:pPr>
      <w:r>
        <w:t>Experiencia laboral</w:t>
      </w:r>
    </w:p>
    <w:p w:rsidR="006270A9" w:rsidRPr="00E24AAF" w:rsidRDefault="00E24AAF">
      <w:pPr>
        <w:pStyle w:val="Ttulo2"/>
        <w:rPr>
          <w:b w:val="0"/>
          <w:i/>
        </w:rPr>
      </w:pPr>
      <w:r>
        <w:t xml:space="preserve">Enero 2017 | </w:t>
      </w:r>
      <w:r w:rsidR="00A17D56">
        <w:t xml:space="preserve">Práctica profesional I | </w:t>
      </w:r>
      <w:r w:rsidR="00D97C8F">
        <w:t xml:space="preserve">ONG Innovacien </w:t>
      </w:r>
      <w:hyperlink r:id="rId9" w:history="1">
        <w:r w:rsidRPr="009443D2">
          <w:rPr>
            <w:rStyle w:val="Hipervnculo"/>
          </w:rPr>
          <w:t>www.innovacien.org</w:t>
        </w:r>
      </w:hyperlink>
      <w:r>
        <w:rPr>
          <w:b w:val="0"/>
          <w:i/>
        </w:rPr>
        <w:t xml:space="preserve"> </w:t>
      </w:r>
    </w:p>
    <w:p w:rsidR="006270A9" w:rsidRDefault="00D03670" w:rsidP="00E24AAF">
      <w:pPr>
        <w:pStyle w:val="Listaconvietas"/>
      </w:pPr>
      <w:r>
        <w:t xml:space="preserve">Práctica profesional </w:t>
      </w:r>
      <w:r w:rsidR="00E24AAF">
        <w:t>Desarrollo de aplicación web para la organización de la ONG usando framework CodeIgniter</w:t>
      </w:r>
      <w:r w:rsidR="00A17D56">
        <w:t>, PHP</w:t>
      </w:r>
      <w:r>
        <w:t>, HTML</w:t>
      </w:r>
      <w:r w:rsidR="00E24AAF">
        <w:t xml:space="preserve">, CSS. </w:t>
      </w:r>
    </w:p>
    <w:p w:rsidR="00EC4253" w:rsidRPr="00E24AAF" w:rsidRDefault="00EC4253" w:rsidP="00EC4253">
      <w:pPr>
        <w:pStyle w:val="Ttulo2"/>
        <w:rPr>
          <w:b w:val="0"/>
          <w:i/>
        </w:rPr>
      </w:pPr>
      <w:r>
        <w:t>Enero 201</w:t>
      </w:r>
      <w:r>
        <w:t>8</w:t>
      </w:r>
      <w:r>
        <w:t xml:space="preserve"> | Práctica profesional I</w:t>
      </w:r>
      <w:r>
        <w:t xml:space="preserve">I </w:t>
      </w:r>
      <w:r>
        <w:t xml:space="preserve">| </w:t>
      </w:r>
      <w:r>
        <w:t>Inria chile</w:t>
      </w:r>
    </w:p>
    <w:p w:rsidR="00EC4253" w:rsidRDefault="00EC4253" w:rsidP="00EC4253">
      <w:pPr>
        <w:pStyle w:val="Listaconvietas"/>
      </w:pPr>
      <w:r>
        <w:t xml:space="preserve">Práctica profesional </w:t>
      </w:r>
      <w:r>
        <w:t xml:space="preserve">Desarrollo de test para aplicación web en </w:t>
      </w:r>
      <w:r w:rsidRPr="00EC4253">
        <w:rPr>
          <w:i/>
        </w:rPr>
        <w:t>React</w:t>
      </w:r>
      <w:r>
        <w:t xml:space="preserve"> usando </w:t>
      </w:r>
      <w:r w:rsidRPr="00EC4253">
        <w:rPr>
          <w:i/>
        </w:rPr>
        <w:t>Jest, Enzyme y Sinon</w:t>
      </w:r>
      <w:r>
        <w:t>.</w:t>
      </w:r>
    </w:p>
    <w:p w:rsidR="00EC4253" w:rsidRDefault="00EC4253" w:rsidP="00EC4253">
      <w:pPr>
        <w:pStyle w:val="Listaconvietas"/>
        <w:numPr>
          <w:ilvl w:val="0"/>
          <w:numId w:val="0"/>
        </w:numPr>
      </w:pPr>
    </w:p>
    <w:p w:rsidR="006270A9" w:rsidRDefault="00E24AAF">
      <w:pPr>
        <w:pStyle w:val="Ttulo1"/>
      </w:pPr>
      <w:r>
        <w:t>Actividades Académicas</w:t>
      </w:r>
    </w:p>
    <w:p w:rsidR="006270A9" w:rsidRDefault="00E24AAF" w:rsidP="00E24AAF">
      <w:pPr>
        <w:pStyle w:val="Ttulo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>
        <w:t>Semestre otoño 2016,2017</w:t>
      </w:r>
      <w:r w:rsidR="009D5933">
        <w:rPr>
          <w:lang w:bidi="es-ES"/>
        </w:rPr>
        <w:t> | </w:t>
      </w:r>
      <w:r>
        <w:t>P</w:t>
      </w:r>
      <w:r w:rsidR="00456193">
        <w:t>r</w:t>
      </w:r>
      <w:r>
        <w:t>ofesora Auxiliar</w:t>
      </w:r>
      <w:r w:rsidR="009D5933">
        <w:rPr>
          <w:lang w:bidi="es-ES"/>
        </w:rPr>
        <w:t> | </w:t>
      </w:r>
      <w:r>
        <w:t xml:space="preserve">Univiersidad de chile </w:t>
      </w:r>
      <w:r>
        <w:rPr>
          <w:b w:val="0"/>
          <w:i/>
        </w:rPr>
        <w:t>Herramientas computacionales para ingeniería y ciencias</w:t>
      </w:r>
      <w:r w:rsidR="00A17D56">
        <w:rPr>
          <w:b w:val="0"/>
          <w:i/>
        </w:rPr>
        <w:t xml:space="preserve">: ayudante del profesor durante laboratorios, responde dudas de los alumnos de primer año sobre tareas realizadas en la clase. </w:t>
      </w:r>
    </w:p>
    <w:p w:rsidR="00E24AAF" w:rsidRDefault="00E24AAF">
      <w:pPr>
        <w:pStyle w:val="Ttulo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</w:p>
    <w:p w:rsidR="001B29CF" w:rsidRDefault="00E24AAF" w:rsidP="00E24AAF">
      <w:pPr>
        <w:pStyle w:val="Ttulo2"/>
        <w:rPr>
          <w:b w:val="0"/>
          <w:i/>
        </w:rPr>
      </w:pPr>
      <w:r>
        <w:rPr>
          <w:lang w:bidi="es-ES"/>
        </w:rPr>
        <w:t>Semestre primavera 2016</w:t>
      </w:r>
      <w:r w:rsidR="009D5933">
        <w:rPr>
          <w:lang w:bidi="es-ES"/>
        </w:rPr>
        <w:t>| </w:t>
      </w:r>
      <w:r>
        <w:t>Profesora auxiliar</w:t>
      </w:r>
      <w:r w:rsidR="009D5933">
        <w:rPr>
          <w:lang w:bidi="es-ES"/>
        </w:rPr>
        <w:t> | </w:t>
      </w:r>
      <w:r>
        <w:t xml:space="preserve">Universidad de chile </w:t>
      </w:r>
      <w:r>
        <w:rPr>
          <w:b w:val="0"/>
          <w:i/>
        </w:rPr>
        <w:t>Introducción a la programación</w:t>
      </w:r>
      <w:r w:rsidR="00A17D56">
        <w:rPr>
          <w:b w:val="0"/>
          <w:i/>
        </w:rPr>
        <w:t>: Realiza clases auxialiares de python resolviendo ejericicios con los alumnos. Además corrige evaluaciones del curso.</w:t>
      </w:r>
    </w:p>
    <w:p w:rsidR="00E24AAF" w:rsidRDefault="00E24AAF" w:rsidP="00E24AAF"/>
    <w:p w:rsidR="00E24AAF" w:rsidRPr="00E24AAF" w:rsidRDefault="00E24AAF" w:rsidP="00EA2CBC">
      <w:pPr>
        <w:pStyle w:val="Ttulo1"/>
      </w:pPr>
      <w:r>
        <w:t>Actividades Extracurriculares</w:t>
      </w:r>
    </w:p>
    <w:p w:rsidR="00E24AAF" w:rsidRDefault="00EA2CBC" w:rsidP="00E24AAF">
      <w:pPr>
        <w:pStyle w:val="Ttulo2"/>
      </w:pPr>
      <w:r>
        <w:rPr>
          <w:lang w:bidi="es-ES"/>
        </w:rPr>
        <w:t>2016-2017</w:t>
      </w:r>
      <w:r w:rsidR="00E24AAF">
        <w:rPr>
          <w:lang w:bidi="es-ES"/>
        </w:rPr>
        <w:t>| </w:t>
      </w:r>
      <w:r w:rsidR="00BB026F">
        <w:t>Profesora voluntaria</w:t>
      </w:r>
      <w:r w:rsidR="00E24AAF">
        <w:rPr>
          <w:lang w:bidi="es-ES"/>
        </w:rPr>
        <w:t> | </w:t>
      </w:r>
      <w:r w:rsidR="00BB026F">
        <w:t xml:space="preserve">ONG Innovacien </w:t>
      </w:r>
    </w:p>
    <w:p w:rsidR="00BB026F" w:rsidRPr="00BB026F" w:rsidRDefault="00EA2CBC" w:rsidP="00BB026F">
      <w:pPr>
        <w:pStyle w:val="Listaconvietas"/>
      </w:pPr>
      <w:r>
        <w:t>Jó</w:t>
      </w:r>
      <w:r w:rsidR="00BB026F">
        <w:t>venes on</w:t>
      </w:r>
      <w:r>
        <w:t xml:space="preserve">! </w:t>
      </w:r>
      <w:r w:rsidR="00BB026F">
        <w:t>: evento para desarrollar habilidades de emprendimiento y programación con estudiantes de básica y media.</w:t>
      </w:r>
    </w:p>
    <w:p w:rsidR="00BB026F" w:rsidRDefault="00BB026F" w:rsidP="00BB026F">
      <w:pPr>
        <w:pStyle w:val="Listaconvietas"/>
      </w:pPr>
      <w:r>
        <w:t xml:space="preserve">Con fuerza de mujer: realización de “la hora del código” para mujeres que buscan empoderamiento desarrollando emprendimientos. </w:t>
      </w:r>
    </w:p>
    <w:p w:rsidR="00BB026F" w:rsidRDefault="00BB026F" w:rsidP="00BB026F">
      <w:pPr>
        <w:pStyle w:val="Ttulo2"/>
        <w:rPr>
          <w:lang w:bidi="es-ES"/>
        </w:rPr>
      </w:pPr>
      <w:r>
        <w:t>2016-</w:t>
      </w:r>
      <w:r>
        <w:rPr>
          <w:lang w:bidi="es-ES"/>
        </w:rPr>
        <w:t> | </w:t>
      </w:r>
      <w:r>
        <w:t>Profesora</w:t>
      </w:r>
      <w:r>
        <w:rPr>
          <w:lang w:bidi="es-ES"/>
        </w:rPr>
        <w:t> | Chicas (pro)gramadoras</w:t>
      </w:r>
    </w:p>
    <w:p w:rsidR="00BB026F" w:rsidRPr="00BB026F" w:rsidRDefault="00BB026F" w:rsidP="00BB026F">
      <w:pPr>
        <w:pStyle w:val="Listaconvietas"/>
        <w:rPr>
          <w:lang w:bidi="es-ES"/>
        </w:rPr>
      </w:pPr>
      <w:r>
        <w:rPr>
          <w:lang w:bidi="es-ES"/>
        </w:rPr>
        <w:t>Taller de programación en java para niñas escolares, que busca hacer llegar la computación a m</w:t>
      </w:r>
      <w:r w:rsidR="00EC4253">
        <w:rPr>
          <w:lang w:bidi="es-ES"/>
        </w:rPr>
        <w:t>á</w:t>
      </w:r>
      <w:r>
        <w:rPr>
          <w:lang w:bidi="es-ES"/>
        </w:rPr>
        <w:t xml:space="preserve">s niñas y motivarlas a participar de las olimpiadas chilenas de informática. </w:t>
      </w:r>
    </w:p>
    <w:p w:rsidR="00EA2CBC" w:rsidRPr="00E24AAF" w:rsidRDefault="00EA2CBC" w:rsidP="00EA2CBC">
      <w:pPr>
        <w:pStyle w:val="Ttulo2"/>
      </w:pPr>
      <w:r>
        <w:t>2017</w:t>
      </w:r>
      <w:r>
        <w:rPr>
          <w:lang w:bidi="es-ES"/>
        </w:rPr>
        <w:t> | </w:t>
      </w:r>
      <w:r>
        <w:t>Delegada Sustentabilidad</w:t>
      </w:r>
      <w:r>
        <w:rPr>
          <w:lang w:bidi="es-ES"/>
        </w:rPr>
        <w:t xml:space="preserve"> | Centro de alumnos de computación </w:t>
      </w:r>
      <w:r>
        <w:t xml:space="preserve">Univiersidad de chile </w:t>
      </w:r>
    </w:p>
    <w:p w:rsidR="00BB026F" w:rsidRDefault="00BB026F" w:rsidP="00BB026F">
      <w:pPr>
        <w:pStyle w:val="Listaconvietas"/>
        <w:numPr>
          <w:ilvl w:val="0"/>
          <w:numId w:val="0"/>
        </w:numPr>
      </w:pPr>
    </w:p>
    <w:p w:rsidR="00A17D56" w:rsidRDefault="00983760" w:rsidP="00A17D56">
      <w:pPr>
        <w:pStyle w:val="Ttulo1"/>
      </w:pPr>
      <w:r>
        <w:lastRenderedPageBreak/>
        <w:t>Grupos organizados</w:t>
      </w:r>
    </w:p>
    <w:p w:rsidR="00983760" w:rsidRDefault="00983760" w:rsidP="00983760">
      <w:pPr>
        <w:pStyle w:val="Ttulo2"/>
      </w:pPr>
      <w:r>
        <w:t xml:space="preserve">Oikos “por un campus sustentable”: </w:t>
      </w:r>
    </w:p>
    <w:p w:rsidR="00983760" w:rsidRPr="00983760" w:rsidRDefault="00983760" w:rsidP="00983760">
      <w:r>
        <w:tab/>
        <w:t>Grupo organizado</w:t>
      </w:r>
      <w:r w:rsidR="005832FC">
        <w:t xml:space="preserve"> que trabaja para hacer de la facultad de ingeniería de la Universidad de chile un lugar un campus sustentable y que los alumnos, funcionarios y académicos estén</w:t>
      </w:r>
      <w:r>
        <w:t xml:space="preserve"> </w:t>
      </w:r>
      <w:r w:rsidR="005832FC">
        <w:t xml:space="preserve">conscientes de su entorno y la crisis ambiental que vive el planeta. </w:t>
      </w:r>
    </w:p>
    <w:p w:rsidR="00983760" w:rsidRDefault="00983760" w:rsidP="00983760">
      <w:pPr>
        <w:pStyle w:val="Ttulo2"/>
      </w:pPr>
      <w:r>
        <w:t xml:space="preserve">Apoyo escolar:  </w:t>
      </w:r>
    </w:p>
    <w:p w:rsidR="00983760" w:rsidRPr="00983760" w:rsidRDefault="00983760" w:rsidP="00983760">
      <w:r>
        <w:tab/>
      </w:r>
      <w:r w:rsidR="005832FC">
        <w:t xml:space="preserve">Grupo organizado que realiza talleres de matemáticas a colegios públicos ubicados cerca de la facultad de ingeniería de la universidad de chile. El objetivo es motivar a los niños al aprendizaje de las matemáticas aplicando estrategias novedosas. </w:t>
      </w:r>
    </w:p>
    <w:p w:rsidR="00983760" w:rsidRPr="00983760" w:rsidRDefault="00983760" w:rsidP="00983760">
      <w:pPr>
        <w:pStyle w:val="Ttulo2"/>
      </w:pPr>
      <w:r>
        <w:t xml:space="preserve">Macumba batucada: </w:t>
      </w:r>
    </w:p>
    <w:p w:rsidR="00456193" w:rsidRPr="00BB026F" w:rsidRDefault="00DC3292" w:rsidP="00BB026F">
      <w:pPr>
        <w:pStyle w:val="Listaconvietas"/>
        <w:numPr>
          <w:ilvl w:val="0"/>
          <w:numId w:val="0"/>
        </w:numPr>
      </w:pPr>
      <w:r>
        <w:tab/>
        <w:t xml:space="preserve">Grupo organizado </w:t>
      </w:r>
      <w:r w:rsidR="008F52BE">
        <w:t xml:space="preserve">dedicado al estudio de ritmos de batucadas brasileñas donde se busca a través de la música poder apoyar movimientos sociales que necesiten apoyo. </w:t>
      </w:r>
    </w:p>
    <w:p w:rsidR="00EA2CBC" w:rsidRPr="00E24AAF" w:rsidRDefault="00EA2CBC" w:rsidP="00EA2CBC">
      <w:pPr>
        <w:pStyle w:val="Ttulo1"/>
      </w:pPr>
      <w:r>
        <w:t>Habilidades Computacionales</w:t>
      </w:r>
    </w:p>
    <w:p w:rsidR="00EA2CBC" w:rsidRDefault="00EA2CBC" w:rsidP="00EA2CBC">
      <w:pPr>
        <w:pStyle w:val="Ttulo2"/>
        <w:rPr>
          <w:lang w:bidi="es-ES"/>
        </w:rPr>
      </w:pPr>
      <w:r>
        <w:rPr>
          <w:lang w:bidi="es-ES"/>
        </w:rPr>
        <w:t xml:space="preserve">LEnguajes de programación: </w:t>
      </w:r>
    </w:p>
    <w:p w:rsidR="00EA2CBC" w:rsidRDefault="00EA2CBC" w:rsidP="00EA2CBC">
      <w:pPr>
        <w:pStyle w:val="Listaconvietas"/>
        <w:rPr>
          <w:lang w:bidi="es-ES"/>
        </w:rPr>
      </w:pPr>
      <w:r>
        <w:rPr>
          <w:lang w:bidi="es-ES"/>
        </w:rPr>
        <w:t>Java (medio)</w:t>
      </w:r>
    </w:p>
    <w:p w:rsidR="00EA2CBC" w:rsidRDefault="00EA2CBC" w:rsidP="00EA2CBC">
      <w:pPr>
        <w:pStyle w:val="Listaconvietas"/>
        <w:rPr>
          <w:lang w:bidi="es-ES"/>
        </w:rPr>
      </w:pPr>
      <w:r>
        <w:rPr>
          <w:lang w:bidi="es-ES"/>
        </w:rPr>
        <w:t>C (básico)</w:t>
      </w:r>
    </w:p>
    <w:p w:rsidR="00EA2CBC" w:rsidRDefault="00EA2CBC" w:rsidP="00EA2CBC">
      <w:pPr>
        <w:pStyle w:val="Listaconvietas"/>
        <w:rPr>
          <w:lang w:bidi="es-ES"/>
        </w:rPr>
      </w:pPr>
      <w:r>
        <w:rPr>
          <w:lang w:bidi="es-ES"/>
        </w:rPr>
        <w:t>Php (medio)</w:t>
      </w:r>
    </w:p>
    <w:p w:rsidR="00EA2CBC" w:rsidRDefault="00EA2CBC" w:rsidP="00EA2CBC">
      <w:pPr>
        <w:pStyle w:val="Listaconvietas"/>
        <w:rPr>
          <w:lang w:bidi="es-ES"/>
        </w:rPr>
      </w:pPr>
      <w:r>
        <w:rPr>
          <w:lang w:bidi="es-ES"/>
        </w:rPr>
        <w:t>Python (básico)</w:t>
      </w:r>
    </w:p>
    <w:p w:rsidR="00EA2CBC" w:rsidRDefault="00EA2CBC" w:rsidP="00EA2CBC">
      <w:pPr>
        <w:pStyle w:val="Listaconvietas"/>
        <w:rPr>
          <w:lang w:bidi="es-ES"/>
        </w:rPr>
      </w:pPr>
      <w:r>
        <w:rPr>
          <w:lang w:bidi="es-ES"/>
        </w:rPr>
        <w:t>Matlab (medio)</w:t>
      </w:r>
    </w:p>
    <w:p w:rsidR="00EA2CBC" w:rsidRDefault="00EA2CBC" w:rsidP="00EA2CBC">
      <w:pPr>
        <w:pStyle w:val="Listaconvietas"/>
        <w:rPr>
          <w:lang w:bidi="es-ES"/>
        </w:rPr>
      </w:pPr>
      <w:r>
        <w:rPr>
          <w:lang w:bidi="es-ES"/>
        </w:rPr>
        <w:t>Racket (básico)</w:t>
      </w:r>
    </w:p>
    <w:p w:rsidR="00EA2CBC" w:rsidRDefault="00EA2CBC" w:rsidP="00EA2CBC">
      <w:pPr>
        <w:pStyle w:val="Ttulo2"/>
        <w:rPr>
          <w:lang w:bidi="es-ES"/>
        </w:rPr>
      </w:pPr>
      <w:r>
        <w:rPr>
          <w:lang w:bidi="es-ES"/>
        </w:rPr>
        <w:t>Desarrollo web:</w:t>
      </w:r>
    </w:p>
    <w:p w:rsidR="00EA2CBC" w:rsidRDefault="00EA2CBC" w:rsidP="00EA2CBC">
      <w:pPr>
        <w:pStyle w:val="Listaconvietas"/>
        <w:rPr>
          <w:lang w:bidi="es-ES"/>
        </w:rPr>
      </w:pPr>
      <w:r>
        <w:rPr>
          <w:lang w:bidi="es-ES"/>
        </w:rPr>
        <w:t>Dajngo (básico)</w:t>
      </w:r>
    </w:p>
    <w:p w:rsidR="00EA2CBC" w:rsidRDefault="00EA2CBC" w:rsidP="00EA2CBC">
      <w:pPr>
        <w:pStyle w:val="Listaconvietas"/>
        <w:rPr>
          <w:lang w:bidi="es-ES"/>
        </w:rPr>
      </w:pPr>
      <w:r>
        <w:rPr>
          <w:lang w:bidi="es-ES"/>
        </w:rPr>
        <w:t>Framework CodeIgniter (medio)</w:t>
      </w:r>
    </w:p>
    <w:p w:rsidR="00EC4253" w:rsidRDefault="00EC4253" w:rsidP="00EA2CBC">
      <w:pPr>
        <w:pStyle w:val="Listaconvietas"/>
        <w:rPr>
          <w:lang w:bidi="es-ES"/>
        </w:rPr>
      </w:pPr>
      <w:r>
        <w:rPr>
          <w:lang w:bidi="es-ES"/>
        </w:rPr>
        <w:t>React (básico)</w:t>
      </w:r>
    </w:p>
    <w:p w:rsidR="006A4807" w:rsidRDefault="006A4807" w:rsidP="006A4807">
      <w:pPr>
        <w:pStyle w:val="Listaconvietas"/>
        <w:numPr>
          <w:ilvl w:val="0"/>
          <w:numId w:val="0"/>
        </w:numPr>
        <w:rPr>
          <w:lang w:bidi="es-ES"/>
        </w:rPr>
      </w:pPr>
      <w:bookmarkStart w:id="0" w:name="_GoBack"/>
      <w:bookmarkEnd w:id="0"/>
    </w:p>
    <w:p w:rsidR="00EA2CBC" w:rsidRDefault="00EA2CBC" w:rsidP="00EA2CBC">
      <w:pPr>
        <w:pStyle w:val="Listaconvietas"/>
        <w:numPr>
          <w:ilvl w:val="0"/>
          <w:numId w:val="0"/>
        </w:numPr>
        <w:ind w:left="1656"/>
        <w:rPr>
          <w:lang w:bidi="es-ES"/>
        </w:rPr>
      </w:pPr>
      <w:r>
        <w:rPr>
          <w:lang w:bidi="es-ES"/>
        </w:rPr>
        <w:t xml:space="preserve"> </w:t>
      </w:r>
    </w:p>
    <w:p w:rsidR="008F52BE" w:rsidRDefault="008F52BE" w:rsidP="00EA2CBC">
      <w:pPr>
        <w:pStyle w:val="Ttulo1"/>
      </w:pPr>
      <w:r>
        <w:t>Idiomas</w:t>
      </w:r>
    </w:p>
    <w:p w:rsidR="008F52BE" w:rsidRPr="008F52BE" w:rsidRDefault="008F52BE" w:rsidP="00EA2CBC">
      <w:pPr>
        <w:pStyle w:val="Ttulo2"/>
        <w:rPr>
          <w:lang w:bidi="es-ES"/>
        </w:rPr>
      </w:pPr>
      <w:r>
        <w:rPr>
          <w:lang w:bidi="es-ES"/>
        </w:rPr>
        <w:t>Español (nativo)</w:t>
      </w:r>
    </w:p>
    <w:p w:rsidR="00EA2CBC" w:rsidRDefault="00EA2CBC" w:rsidP="00EA2CBC">
      <w:pPr>
        <w:pStyle w:val="Ttulo2"/>
        <w:rPr>
          <w:lang w:bidi="es-ES"/>
        </w:rPr>
      </w:pPr>
      <w:r>
        <w:rPr>
          <w:lang w:bidi="es-ES"/>
        </w:rPr>
        <w:t>Inglés (Medio)</w:t>
      </w:r>
    </w:p>
    <w:p w:rsidR="00EA2CBC" w:rsidRDefault="00EA2CBC" w:rsidP="00EA2CBC">
      <w:pPr>
        <w:pStyle w:val="Ttulo2"/>
        <w:rPr>
          <w:lang w:bidi="es-ES"/>
        </w:rPr>
      </w:pPr>
      <w:r>
        <w:rPr>
          <w:lang w:bidi="es-ES"/>
        </w:rPr>
        <w:t xml:space="preserve">Francés (medio) </w:t>
      </w:r>
    </w:p>
    <w:p w:rsidR="00EA2CBC" w:rsidRPr="00E24AAF" w:rsidRDefault="00EA2CBC" w:rsidP="00EA2CBC">
      <w:pPr>
        <w:pStyle w:val="Ttulo1"/>
      </w:pPr>
    </w:p>
    <w:p w:rsidR="00EA2CBC" w:rsidRPr="00EA2CBC" w:rsidRDefault="00EA2CBC" w:rsidP="00EA2CBC">
      <w:pPr>
        <w:pStyle w:val="Listaconvietas"/>
        <w:numPr>
          <w:ilvl w:val="0"/>
          <w:numId w:val="0"/>
        </w:numPr>
        <w:rPr>
          <w:lang w:bidi="es-ES"/>
        </w:rPr>
      </w:pPr>
    </w:p>
    <w:p w:rsidR="00E24AAF" w:rsidRPr="00E24AAF" w:rsidRDefault="00E24AAF" w:rsidP="00E24AAF"/>
    <w:sectPr w:rsidR="00E24AAF" w:rsidRPr="00E24AAF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816" w:rsidRDefault="006D6816">
      <w:pPr>
        <w:spacing w:after="0"/>
      </w:pPr>
      <w:r>
        <w:separator/>
      </w:r>
    </w:p>
  </w:endnote>
  <w:endnote w:type="continuationSeparator" w:id="0">
    <w:p w:rsidR="006D6816" w:rsidRDefault="006D68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816" w:rsidRDefault="006D6816">
      <w:pPr>
        <w:spacing w:after="0"/>
      </w:pPr>
      <w:r>
        <w:separator/>
      </w:r>
    </w:p>
  </w:footnote>
  <w:footnote w:type="continuationSeparator" w:id="0">
    <w:p w:rsidR="006D6816" w:rsidRDefault="006D68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84366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1656"/>
        </w:tabs>
        <w:ind w:left="165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2088"/>
        </w:tabs>
        <w:ind w:left="208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816"/>
        </w:tabs>
        <w:ind w:left="381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112"/>
        </w:tabs>
        <w:ind w:left="5112" w:hanging="216"/>
      </w:pPr>
      <w:rPr>
        <w:rFonts w:ascii="Wingdings" w:hAnsi="Wingdings" w:hint="default"/>
      </w:rPr>
    </w:lvl>
  </w:abstractNum>
  <w:abstractNum w:abstractNumId="12" w15:restartNumberingAfterBreak="0">
    <w:nsid w:val="0C832462"/>
    <w:multiLevelType w:val="hybridMultilevel"/>
    <w:tmpl w:val="1B329F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8F"/>
    <w:rsid w:val="000A4F59"/>
    <w:rsid w:val="00141A4C"/>
    <w:rsid w:val="001B29CF"/>
    <w:rsid w:val="00204663"/>
    <w:rsid w:val="00212836"/>
    <w:rsid w:val="00233E12"/>
    <w:rsid w:val="00255E27"/>
    <w:rsid w:val="0028220F"/>
    <w:rsid w:val="00356C14"/>
    <w:rsid w:val="00362267"/>
    <w:rsid w:val="00456193"/>
    <w:rsid w:val="004759DA"/>
    <w:rsid w:val="005832FC"/>
    <w:rsid w:val="005F3876"/>
    <w:rsid w:val="00617B26"/>
    <w:rsid w:val="006270A9"/>
    <w:rsid w:val="00675956"/>
    <w:rsid w:val="00681034"/>
    <w:rsid w:val="006A4807"/>
    <w:rsid w:val="006D6816"/>
    <w:rsid w:val="007A7F29"/>
    <w:rsid w:val="00816216"/>
    <w:rsid w:val="0087734B"/>
    <w:rsid w:val="008B07B4"/>
    <w:rsid w:val="008F1F35"/>
    <w:rsid w:val="008F52BE"/>
    <w:rsid w:val="0091122F"/>
    <w:rsid w:val="00983760"/>
    <w:rsid w:val="009D5933"/>
    <w:rsid w:val="009E0612"/>
    <w:rsid w:val="00A17D56"/>
    <w:rsid w:val="00BB026F"/>
    <w:rsid w:val="00BD768D"/>
    <w:rsid w:val="00C61F8E"/>
    <w:rsid w:val="00D03670"/>
    <w:rsid w:val="00D97C8F"/>
    <w:rsid w:val="00DA5AB6"/>
    <w:rsid w:val="00DC3292"/>
    <w:rsid w:val="00E24AAF"/>
    <w:rsid w:val="00E40DD7"/>
    <w:rsid w:val="00E83E4B"/>
    <w:rsid w:val="00EA2CBC"/>
    <w:rsid w:val="00EC4253"/>
    <w:rsid w:val="00F7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54BF2"/>
  <w15:chartTrackingRefBased/>
  <w15:docId w15:val="{FC64B92C-7501-4A65-8C67-FA31232C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styleId="Mencionar">
    <w:name w:val="Mention"/>
    <w:basedOn w:val="Fuentedeprrafopredeter"/>
    <w:uiPriority w:val="99"/>
    <w:semiHidden/>
    <w:unhideWhenUsed/>
    <w:rsid w:val="00E24AAF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unhideWhenUsed/>
    <w:qFormat/>
    <w:rsid w:val="00BB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.mirandai@gmail.com|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novacien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encia\AppData\Roaming\Microsoft\Template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C7169CAC4142D5AD3C7D4779B3B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F9196-8B82-4651-B17B-A1190BF55D53}"/>
      </w:docPartPr>
      <w:docPartBody>
        <w:p w:rsidR="00FC3D9A" w:rsidRDefault="001A3D3E">
          <w:pPr>
            <w:pStyle w:val="D9C7169CAC4142D5AD3C7D4779B3BC05"/>
          </w:pPr>
          <w:r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3E"/>
    <w:rsid w:val="000229FC"/>
    <w:rsid w:val="001A3D3E"/>
    <w:rsid w:val="003744F8"/>
    <w:rsid w:val="003D4CDE"/>
    <w:rsid w:val="0066279C"/>
    <w:rsid w:val="00CC5648"/>
    <w:rsid w:val="00E6541E"/>
    <w:rsid w:val="00FC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EA1D69FB4F4E9595CAAD4E076176A7">
    <w:name w:val="E2EA1D69FB4F4E9595CAAD4E076176A7"/>
  </w:style>
  <w:style w:type="paragraph" w:customStyle="1" w:styleId="27CE49E796A74EE3920BF29B9297AB43">
    <w:name w:val="27CE49E796A74EE3920BF29B9297AB43"/>
  </w:style>
  <w:style w:type="paragraph" w:customStyle="1" w:styleId="AADD52D62BCA48E9AD82FBB707AD30EF">
    <w:name w:val="AADD52D62BCA48E9AD82FBB707AD30EF"/>
  </w:style>
  <w:style w:type="paragraph" w:customStyle="1" w:styleId="602195DD76394C27AF314A1C82BCE912">
    <w:name w:val="602195DD76394C27AF314A1C82BCE912"/>
  </w:style>
  <w:style w:type="paragraph" w:customStyle="1" w:styleId="7A2755A63D6845EE8655191D8DD650F1">
    <w:name w:val="7A2755A63D6845EE8655191D8DD650F1"/>
  </w:style>
  <w:style w:type="paragraph" w:customStyle="1" w:styleId="7005CE5136F14D62ACCFF9949A0A88C6">
    <w:name w:val="7005CE5136F14D62ACCFF9949A0A88C6"/>
  </w:style>
  <w:style w:type="paragraph" w:customStyle="1" w:styleId="D9C7169CAC4142D5AD3C7D4779B3BC05">
    <w:name w:val="D9C7169CAC4142D5AD3C7D4779B3BC05"/>
  </w:style>
  <w:style w:type="paragraph" w:customStyle="1" w:styleId="F50AFB2FF5C2466E8B4921C7FDCD6BF9">
    <w:name w:val="F50AFB2FF5C2466E8B4921C7FDCD6BF9"/>
  </w:style>
  <w:style w:type="paragraph" w:customStyle="1" w:styleId="F3E30318307645AAAF8C63E60AE0DA21">
    <w:name w:val="F3E30318307645AAAF8C63E60AE0DA21"/>
  </w:style>
  <w:style w:type="paragraph" w:customStyle="1" w:styleId="EBE36BD9B39044C89C992EABA4C498B7">
    <w:name w:val="EBE36BD9B39044C89C992EABA4C498B7"/>
  </w:style>
  <w:style w:type="paragraph" w:customStyle="1" w:styleId="F5018519FB224A56BA78133F2B4029DE">
    <w:name w:val="F5018519FB224A56BA78133F2B4029DE"/>
  </w:style>
  <w:style w:type="paragraph" w:customStyle="1" w:styleId="9AAFA0B065F84CE9B2FC165B5FDCCE70">
    <w:name w:val="9AAFA0B065F84CE9B2FC165B5FDCCE70"/>
  </w:style>
  <w:style w:type="paragraph" w:customStyle="1" w:styleId="BEF7CDB0CDEA4E00937568A6E76B3BBB">
    <w:name w:val="BEF7CDB0CDEA4E00937568A6E76B3BBB"/>
  </w:style>
  <w:style w:type="paragraph" w:customStyle="1" w:styleId="D7933B2AA99E4B0B96F6690AC66E70FD">
    <w:name w:val="D7933B2AA99E4B0B96F6690AC66E70FD"/>
  </w:style>
  <w:style w:type="paragraph" w:customStyle="1" w:styleId="968E493908934C67A569FB764A5E4812">
    <w:name w:val="968E493908934C67A569FB764A5E4812"/>
  </w:style>
  <w:style w:type="paragraph" w:customStyle="1" w:styleId="53FFB708D37F41C1829E6B62E45F9816">
    <w:name w:val="53FFB708D37F41C1829E6B62E45F9816"/>
  </w:style>
  <w:style w:type="paragraph" w:customStyle="1" w:styleId="B7B9860BACAE401596E041E040A83825">
    <w:name w:val="B7B9860BACAE401596E041E040A83825"/>
  </w:style>
  <w:style w:type="paragraph" w:customStyle="1" w:styleId="9516711267224B958756E3B39491A5F8">
    <w:name w:val="9516711267224B958756E3B39491A5F8"/>
  </w:style>
  <w:style w:type="paragraph" w:customStyle="1" w:styleId="0817836E4AC74B9FA36D4BB582919C8D">
    <w:name w:val="0817836E4AC74B9FA36D4BB582919C8D"/>
  </w:style>
  <w:style w:type="paragraph" w:customStyle="1" w:styleId="86B2F866B8694D8D8EC64BC3F8CA0F64">
    <w:name w:val="86B2F866B8694D8D8EC64BC3F8CA0F64"/>
  </w:style>
  <w:style w:type="paragraph" w:customStyle="1" w:styleId="A6C7BAB205234E098332382919461BDF">
    <w:name w:val="A6C7BAB205234E098332382919461BDF"/>
  </w:style>
  <w:style w:type="paragraph" w:customStyle="1" w:styleId="A6ADE543CE9C4A24A8B738AB78B6B82B">
    <w:name w:val="A6ADE543CE9C4A24A8B738AB78B6B82B"/>
  </w:style>
  <w:style w:type="paragraph" w:customStyle="1" w:styleId="00B8E6D6F2E644E7A12CBF566271FAEC">
    <w:name w:val="00B8E6D6F2E644E7A12CBF566271FAEC"/>
  </w:style>
  <w:style w:type="paragraph" w:customStyle="1" w:styleId="25185DA71BD844D59546D48B72243AA0">
    <w:name w:val="25185DA71BD844D59546D48B72243AA0"/>
  </w:style>
  <w:style w:type="paragraph" w:customStyle="1" w:styleId="375EF8D0550249DFA72BC8214DB1A686">
    <w:name w:val="375EF8D0550249DFA72BC8214DB1A686"/>
  </w:style>
  <w:style w:type="paragraph" w:customStyle="1" w:styleId="D6B14DCB608941CF84B3653274B93616">
    <w:name w:val="D6B14DCB608941CF84B3653274B93616"/>
  </w:style>
  <w:style w:type="paragraph" w:customStyle="1" w:styleId="BFF84B98EEE948348DA8908229A10973">
    <w:name w:val="BFF84B98EEE948348DA8908229A10973"/>
  </w:style>
  <w:style w:type="paragraph" w:customStyle="1" w:styleId="D87C0907BA404D78BE810AB0ECFE701E">
    <w:name w:val="D87C0907BA404D78BE810AB0ECFE701E"/>
  </w:style>
  <w:style w:type="paragraph" w:customStyle="1" w:styleId="A17C658F36764D249DE3A806A445E75D">
    <w:name w:val="A17C658F36764D249DE3A806A445E75D"/>
  </w:style>
  <w:style w:type="paragraph" w:customStyle="1" w:styleId="7A9A252286C442F3BFB39B76A88AF9AA">
    <w:name w:val="7A9A252286C442F3BFB39B76A88AF9AA"/>
  </w:style>
  <w:style w:type="paragraph" w:customStyle="1" w:styleId="7CEDAF85B1294A39958E80B0696E7056">
    <w:name w:val="7CEDAF85B1294A39958E80B0696E7056"/>
  </w:style>
  <w:style w:type="paragraph" w:customStyle="1" w:styleId="2A3CC15958C54BA7B8148D21489E6E15">
    <w:name w:val="2A3CC15958C54BA7B8148D21489E6E15"/>
  </w:style>
  <w:style w:type="paragraph" w:customStyle="1" w:styleId="C77257A11C96480298963AA9354C1CF1">
    <w:name w:val="C77257A11C96480298963AA9354C1C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7AC07-61F7-40ED-B588-684AE3538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108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 miranda</dc:creator>
  <cp:keywords/>
  <cp:lastModifiedBy>flo miranda</cp:lastModifiedBy>
  <cp:revision>13</cp:revision>
  <cp:lastPrinted>2017-10-31T23:16:00Z</cp:lastPrinted>
  <dcterms:created xsi:type="dcterms:W3CDTF">2017-06-08T16:14:00Z</dcterms:created>
  <dcterms:modified xsi:type="dcterms:W3CDTF">2018-02-27T15:29:00Z</dcterms:modified>
  <cp:version/>
</cp:coreProperties>
</file>